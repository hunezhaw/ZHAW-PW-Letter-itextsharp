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5B" w:rsidRPr="00C43A5C" w:rsidRDefault="00C43A5C">
      <w:pPr>
        <w:rPr>
          <w:b/>
          <w:sz w:val="40"/>
          <w:szCs w:val="40"/>
        </w:rPr>
      </w:pPr>
      <w:proofErr w:type="spellStart"/>
      <w:r w:rsidRPr="00C43A5C">
        <w:rPr>
          <w:b/>
          <w:sz w:val="40"/>
          <w:szCs w:val="40"/>
        </w:rPr>
        <w:t>DemoFile</w:t>
      </w:r>
      <w:proofErr w:type="spellEnd"/>
      <w:r w:rsidRPr="00C43A5C">
        <w:rPr>
          <w:b/>
          <w:sz w:val="40"/>
          <w:szCs w:val="40"/>
        </w:rPr>
        <w:t xml:space="preserve"> 1</w:t>
      </w:r>
    </w:p>
    <w:p w:rsidR="00C43A5C" w:rsidRDefault="00C43A5C"/>
    <w:tbl>
      <w:tblPr>
        <w:tblStyle w:val="Tabellenraster"/>
        <w:tblW w:w="9180" w:type="dxa"/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r w:rsidRPr="00C43A5C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r w:rsidRPr="00C43A5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CurrentDate</w:t>
            </w:r>
            <w:proofErr w:type="spellEnd"/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F36399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F36399" w:rsidRPr="00C43A5C" w:rsidRDefault="00F36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6237" w:type="dxa"/>
            <w:vAlign w:val="center"/>
          </w:tcPr>
          <w:p w:rsidR="00F36399" w:rsidRPr="00C43A5C" w:rsidRDefault="00F36399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proofErr w:type="spellStart"/>
            <w:r w:rsidRPr="00C43A5C">
              <w:rPr>
                <w:b/>
                <w:sz w:val="28"/>
                <w:szCs w:val="28"/>
              </w:rPr>
              <w:t>SAMAccountName</w:t>
            </w:r>
            <w:proofErr w:type="spellEnd"/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  <w:tr w:rsidR="00C43A5C" w:rsidRPr="00C43A5C" w:rsidTr="00C43A5C">
        <w:trPr>
          <w:trHeight w:val="1134"/>
        </w:trPr>
        <w:tc>
          <w:tcPr>
            <w:tcW w:w="2943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  <w:r w:rsidRPr="00C43A5C">
              <w:rPr>
                <w:b/>
                <w:sz w:val="28"/>
                <w:szCs w:val="28"/>
              </w:rPr>
              <w:t>Password</w:t>
            </w:r>
          </w:p>
        </w:tc>
        <w:tc>
          <w:tcPr>
            <w:tcW w:w="6237" w:type="dxa"/>
            <w:vAlign w:val="center"/>
          </w:tcPr>
          <w:p w:rsidR="00C43A5C" w:rsidRPr="00C43A5C" w:rsidRDefault="00C43A5C">
            <w:pPr>
              <w:rPr>
                <w:b/>
                <w:sz w:val="28"/>
                <w:szCs w:val="28"/>
              </w:rPr>
            </w:pPr>
          </w:p>
        </w:tc>
      </w:tr>
    </w:tbl>
    <w:p w:rsidR="00C43A5C" w:rsidRDefault="00C43A5C"/>
    <w:p w:rsidR="00391954" w:rsidRDefault="00391954"/>
    <w:p w:rsidR="00391954" w:rsidRDefault="00391954">
      <w:r>
        <w:br w:type="page"/>
      </w:r>
    </w:p>
    <w:p w:rsidR="00391954" w:rsidRDefault="00391954">
      <w:r>
        <w:lastRenderedPageBreak/>
        <w:t xml:space="preserve">Page 2 –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sectPr w:rsidR="00391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5C"/>
    <w:rsid w:val="00391954"/>
    <w:rsid w:val="0083345B"/>
    <w:rsid w:val="00C43A5C"/>
    <w:rsid w:val="00F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43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3E0487BD.dotm</Template>
  <TotalTime>0</TotalTime>
  <Pages>2</Pages>
  <Words>16</Words>
  <Characters>107</Characters>
  <Application>Microsoft Office Word</Application>
  <DocSecurity>0</DocSecurity>
  <Lines>1</Lines>
  <Paragraphs>1</Paragraphs>
  <ScaleCrop>false</ScaleCrop>
  <Company>ZHAW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Hungerbühler Philipp (hune)</dc:creator>
  <cp:lastModifiedBy>Hungerbühler Philipp (hune)</cp:lastModifiedBy>
  <cp:revision>3</cp:revision>
  <dcterms:created xsi:type="dcterms:W3CDTF">2013-09-20T12:59:00Z</dcterms:created>
  <dcterms:modified xsi:type="dcterms:W3CDTF">2013-10-15T11:42:00Z</dcterms:modified>
</cp:coreProperties>
</file>